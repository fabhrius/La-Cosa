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 xml:space="preserve">El “estado final” sera cuando se ha dado jaque-mate, la partida termina, este es el estado al que queremos llegar. </w:t>
      </w:r>
      <w:r>
        <w:rPr/>
        <w:t>Y e</w:t>
      </w:r>
      <w:r>
        <w:rPr/>
        <w:t>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w:t>
      </w:r>
      <w:r>
        <w:rPr/>
        <w:t>n</w:t>
      </w:r>
      <w:r>
        <w:rPr/>
        <w:t xml:space="preserve">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w:t>
      </w:r>
      <w:r>
        <w:rPr/>
        <w:t xml:space="preserve">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grafo empieza a transformarse en una gran red de nodos y aristas. 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pStyle w:val="Normal"/>
        <w:rPr/>
      </w:pPr>
      <w:r>
        <w:rPr/>
        <w:t>Con estas ideas, estamos ya preparados para iniciar el experimento.</w:t>
      </w:r>
    </w:p>
    <w:p>
      <w:pPr>
        <w:pStyle w:val="Normal"/>
        <w:rPr/>
      </w:pPr>
      <w:r>
        <w:rPr/>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4" w:name="_Toc119975485"/>
      <w:r>
        <w:rPr/>
        <w:t>Third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3"/>
      <w:headerReference w:type="default" r:id="rId44"/>
      <w:headerReference w:type="first" r:id="rId45"/>
      <w:footerReference w:type="even" r:id="rId46"/>
      <w:footerReference w:type="default" r:id="rId47"/>
      <w:footerReference w:type="first" r:id="rId48"/>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10</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11</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16</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17</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header" Target="header19.xml"/><Relationship Id="rId44" Type="http://schemas.openxmlformats.org/officeDocument/2006/relationships/header" Target="header20.xml"/><Relationship Id="rId45" Type="http://schemas.openxmlformats.org/officeDocument/2006/relationships/header" Target="header21.xml"/><Relationship Id="rId46" Type="http://schemas.openxmlformats.org/officeDocument/2006/relationships/footer" Target="footer18.xm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ntTable" Target="fontTable.xml"/><Relationship Id="rId50"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UTT-Books-45</Template>
  <TotalTime>134</TotalTime>
  <Application>LibreOffice/7.3.5.2$Windows_X86_64 LibreOffice_project/184fe81b8c8c30d8b5082578aee2fed2ea847c01</Application>
  <AppVersion>15.0000</AppVersion>
  <Pages>25</Pages>
  <Words>3317</Words>
  <Characters>16308</Characters>
  <CharactersWithSpaces>19515</CharactersWithSpaces>
  <Paragraphs>144</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2023-03-04T16:34:27Z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